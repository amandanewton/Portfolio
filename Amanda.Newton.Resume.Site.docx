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38E6D" w14:textId="618DAE48" w:rsidR="00BB48D5" w:rsidRPr="00D21A5A" w:rsidRDefault="00BB48D5" w:rsidP="00BB48D5">
      <w:pPr>
        <w:pStyle w:val="Name"/>
      </w:pPr>
      <w:r>
        <w:t xml:space="preserve">Amanda M. </w:t>
      </w:r>
      <w:r w:rsidR="00783DD0">
        <w:t>Newton</w:t>
      </w:r>
    </w:p>
    <w:p w14:paraId="509BCD14" w14:textId="481F686E" w:rsidR="00BB48D5" w:rsidRDefault="00137E00" w:rsidP="00245755">
      <w:pPr>
        <w:pStyle w:val="Addres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30D208" wp14:editId="03F66F53">
                <wp:simplePos x="0" y="0"/>
                <wp:positionH relativeFrom="column">
                  <wp:posOffset>19050</wp:posOffset>
                </wp:positionH>
                <wp:positionV relativeFrom="paragraph">
                  <wp:posOffset>248285</wp:posOffset>
                </wp:positionV>
                <wp:extent cx="6610350" cy="0"/>
                <wp:effectExtent l="19050" t="19685" r="19050" b="279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84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19.55pt;width:52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" strokecolor="black [3213]" strokeweight="3pt">
                <v:shadow color="#7f7f7f [1601]" opacity=".5" offset="1pt"/>
              </v:shape>
            </w:pict>
          </mc:Fallback>
        </mc:AlternateContent>
      </w:r>
      <w:r w:rsidR="00BB48D5" w:rsidRPr="000F5B2F">
        <w:t>(</w:t>
      </w:r>
      <w:r w:rsidR="00BB48D5">
        <w:t>603</w:t>
      </w:r>
      <w:r w:rsidR="00BB48D5" w:rsidRPr="000F5B2F">
        <w:t xml:space="preserve">) </w:t>
      </w:r>
      <w:r w:rsidR="00C72600">
        <w:t>203</w:t>
      </w:r>
      <w:r w:rsidR="00BB48D5" w:rsidRPr="000F5B2F">
        <w:t>-</w:t>
      </w:r>
      <w:r w:rsidR="00BB48D5">
        <w:t>8</w:t>
      </w:r>
      <w:r w:rsidR="00C72600">
        <w:t>188</w:t>
      </w:r>
      <w:r w:rsidR="00BB48D5" w:rsidRPr="000F5B2F">
        <w:t xml:space="preserve">  </w:t>
      </w:r>
      <w:r w:rsidR="00BB48D5" w:rsidRPr="000F5B2F">
        <w:rPr>
          <w:szCs w:val="18"/>
        </w:rPr>
        <w:sym w:font="Wingdings" w:char="F06C"/>
      </w:r>
      <w:r w:rsidR="00BB48D5" w:rsidRPr="000F5B2F">
        <w:t xml:space="preserve">  </w:t>
      </w:r>
      <w:r w:rsidR="00E708C6">
        <w:t>amandanewton929@gmail.com</w:t>
      </w:r>
    </w:p>
    <w:p w14:paraId="0F8472AA" w14:textId="77777777" w:rsidR="00280EE5" w:rsidRDefault="00280EE5" w:rsidP="00BB48D5">
      <w:pPr>
        <w:rPr>
          <w:bCs/>
          <w:sz w:val="18"/>
        </w:rPr>
      </w:pPr>
    </w:p>
    <w:p w14:paraId="672F8B78" w14:textId="77777777" w:rsidR="00245755" w:rsidRPr="00245755" w:rsidRDefault="00245755" w:rsidP="00BB48D5">
      <w:pPr>
        <w:rPr>
          <w:b/>
          <w:bCs/>
          <w:sz w:val="18"/>
          <w:szCs w:val="18"/>
        </w:rPr>
      </w:pPr>
      <w:r>
        <w:rPr>
          <w:b/>
          <w:bCs/>
          <w:sz w:val="18"/>
        </w:rPr>
        <w:t>PROFILE:</w:t>
      </w:r>
      <w:r w:rsidRPr="00245755">
        <w:rPr>
          <w:b/>
          <w:bCs/>
          <w:sz w:val="18"/>
          <w:szCs w:val="18"/>
        </w:rPr>
        <w:tab/>
      </w:r>
    </w:p>
    <w:p w14:paraId="6F792585" w14:textId="54A30F95" w:rsidR="00D07A46" w:rsidRPr="00D07A46" w:rsidRDefault="000120DA" w:rsidP="00D07A46">
      <w:pPr>
        <w:pStyle w:val="ListParagraph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Salesforce.com </w:t>
      </w:r>
      <w:r w:rsidR="002819BA">
        <w:rPr>
          <w:rFonts w:cs="Arial"/>
          <w:sz w:val="18"/>
          <w:szCs w:val="18"/>
        </w:rPr>
        <w:t>professional</w:t>
      </w:r>
      <w:r>
        <w:rPr>
          <w:rFonts w:cs="Arial"/>
          <w:sz w:val="18"/>
          <w:szCs w:val="18"/>
        </w:rPr>
        <w:t xml:space="preserve"> certified as an Administrator, Advanced Administrator, </w:t>
      </w:r>
      <w:r w:rsidR="00466D9C">
        <w:rPr>
          <w:rFonts w:cs="Arial"/>
          <w:sz w:val="18"/>
          <w:szCs w:val="18"/>
        </w:rPr>
        <w:t>Sales Cloud Consultant,</w:t>
      </w:r>
      <w:r w:rsidR="0053315A">
        <w:rPr>
          <w:rFonts w:cs="Arial"/>
          <w:sz w:val="18"/>
          <w:szCs w:val="18"/>
        </w:rPr>
        <w:t xml:space="preserve"> </w:t>
      </w:r>
      <w:r w:rsidR="00783DD0">
        <w:rPr>
          <w:rFonts w:cs="Arial"/>
          <w:sz w:val="18"/>
          <w:szCs w:val="18"/>
        </w:rPr>
        <w:t>Service Cloud Consultant,</w:t>
      </w:r>
      <w:r w:rsidR="00AF4005">
        <w:rPr>
          <w:rFonts w:cs="Arial"/>
          <w:sz w:val="18"/>
          <w:szCs w:val="18"/>
        </w:rPr>
        <w:t xml:space="preserve"> Community Cloud Consultant,</w:t>
      </w:r>
      <w:r w:rsidR="00783DD0">
        <w:rPr>
          <w:rFonts w:cs="Arial"/>
          <w:sz w:val="18"/>
          <w:szCs w:val="18"/>
        </w:rPr>
        <w:t xml:space="preserve"> </w:t>
      </w:r>
      <w:r w:rsidR="0053315A">
        <w:rPr>
          <w:rFonts w:cs="Arial"/>
          <w:sz w:val="18"/>
          <w:szCs w:val="18"/>
        </w:rPr>
        <w:t>Platform App Builder,</w:t>
      </w:r>
      <w:r w:rsidR="00466D9C">
        <w:rPr>
          <w:rFonts w:cs="Arial"/>
          <w:sz w:val="18"/>
          <w:szCs w:val="18"/>
        </w:rPr>
        <w:t xml:space="preserve"> Pardot Specialist </w:t>
      </w:r>
      <w:r>
        <w:rPr>
          <w:rFonts w:cs="Arial"/>
          <w:sz w:val="18"/>
          <w:szCs w:val="18"/>
        </w:rPr>
        <w:t>and Developer</w:t>
      </w:r>
      <w:r w:rsidR="002819BA">
        <w:rPr>
          <w:rFonts w:cs="Arial"/>
          <w:sz w:val="18"/>
          <w:szCs w:val="18"/>
        </w:rPr>
        <w:t xml:space="preserve">. </w:t>
      </w:r>
    </w:p>
    <w:p w14:paraId="78E8DFEF" w14:textId="13FC018D" w:rsidR="00660A6F" w:rsidRPr="005A03D1" w:rsidRDefault="00A90243" w:rsidP="00245755">
      <w:pPr>
        <w:pStyle w:val="ListParagraph"/>
        <w:numPr>
          <w:ilvl w:val="0"/>
          <w:numId w:val="35"/>
        </w:numPr>
        <w:rPr>
          <w:rFonts w:cs="Arial"/>
          <w:sz w:val="18"/>
          <w:szCs w:val="18"/>
        </w:rPr>
      </w:pPr>
      <w:r w:rsidRPr="00A90243">
        <w:rPr>
          <w:rFonts w:cs="Arial"/>
          <w:sz w:val="18"/>
          <w:szCs w:val="18"/>
        </w:rPr>
        <w:t>Demonstrates a</w:t>
      </w:r>
      <w:r w:rsidR="00C72600" w:rsidRPr="00A90243">
        <w:rPr>
          <w:rFonts w:cs="Arial"/>
          <w:sz w:val="18"/>
          <w:szCs w:val="18"/>
        </w:rPr>
        <w:t xml:space="preserve"> track record of handling high pressur</w:t>
      </w:r>
      <w:r w:rsidR="00D07A46">
        <w:rPr>
          <w:rFonts w:cs="Arial"/>
          <w:sz w:val="18"/>
          <w:szCs w:val="18"/>
        </w:rPr>
        <w:t>e situations in upstanding ways; Provides</w:t>
      </w:r>
      <w:r w:rsidR="00C72600" w:rsidRPr="00A90243">
        <w:rPr>
          <w:rFonts w:cs="Arial"/>
          <w:sz w:val="18"/>
          <w:szCs w:val="18"/>
        </w:rPr>
        <w:t xml:space="preserve"> </w:t>
      </w:r>
      <w:r w:rsidR="009603DD">
        <w:rPr>
          <w:rFonts w:cs="Arial"/>
          <w:sz w:val="18"/>
          <w:szCs w:val="18"/>
        </w:rPr>
        <w:t>scalable</w:t>
      </w:r>
      <w:r w:rsidR="00C72600" w:rsidRPr="00A90243">
        <w:rPr>
          <w:rFonts w:cs="Arial"/>
          <w:sz w:val="18"/>
          <w:szCs w:val="18"/>
        </w:rPr>
        <w:t xml:space="preserve">, thought-out, </w:t>
      </w:r>
      <w:r w:rsidR="00AF4005">
        <w:rPr>
          <w:rFonts w:cs="Arial"/>
          <w:sz w:val="18"/>
          <w:szCs w:val="18"/>
        </w:rPr>
        <w:t>successful</w:t>
      </w:r>
      <w:r w:rsidRPr="00A90243">
        <w:rPr>
          <w:rFonts w:cs="Arial"/>
          <w:sz w:val="18"/>
          <w:szCs w:val="18"/>
        </w:rPr>
        <w:t xml:space="preserve"> solutions</w:t>
      </w:r>
      <w:r w:rsidR="00195683">
        <w:rPr>
          <w:rFonts w:cs="Arial"/>
          <w:sz w:val="18"/>
          <w:szCs w:val="18"/>
        </w:rPr>
        <w:t xml:space="preserve"> specializing </w:t>
      </w:r>
      <w:r w:rsidR="009603DD">
        <w:rPr>
          <w:rFonts w:cs="Arial"/>
          <w:sz w:val="18"/>
          <w:szCs w:val="18"/>
        </w:rPr>
        <w:t>on the Salesforce.com platform</w:t>
      </w:r>
      <w:r w:rsidR="00195683">
        <w:rPr>
          <w:rFonts w:cs="Arial"/>
          <w:sz w:val="18"/>
          <w:szCs w:val="18"/>
        </w:rPr>
        <w:t xml:space="preserve">; </w:t>
      </w:r>
      <w:r w:rsidR="00D07A46" w:rsidRPr="000936BB">
        <w:rPr>
          <w:rFonts w:cs="Arial"/>
          <w:sz w:val="18"/>
          <w:szCs w:val="18"/>
        </w:rPr>
        <w:t xml:space="preserve">Thrives in both </w:t>
      </w:r>
      <w:r w:rsidRPr="000936BB">
        <w:rPr>
          <w:rFonts w:cs="Arial"/>
          <w:sz w:val="18"/>
          <w:szCs w:val="18"/>
        </w:rPr>
        <w:t>team and self-directed settings</w:t>
      </w:r>
      <w:r w:rsidR="002819BA" w:rsidRPr="000936BB">
        <w:rPr>
          <w:rFonts w:cs="Arial"/>
          <w:sz w:val="18"/>
          <w:szCs w:val="18"/>
        </w:rPr>
        <w:t>;</w:t>
      </w:r>
      <w:r w:rsidR="00D07A46" w:rsidRPr="000936BB">
        <w:rPr>
          <w:rFonts w:cs="Arial"/>
          <w:sz w:val="18"/>
          <w:szCs w:val="18"/>
        </w:rPr>
        <w:t xml:space="preserve"> Exuberates passion for innovative cloud-based solutions</w:t>
      </w:r>
      <w:r w:rsidR="002819BA" w:rsidRPr="000936BB">
        <w:rPr>
          <w:rFonts w:cs="Arial"/>
          <w:sz w:val="18"/>
          <w:szCs w:val="18"/>
        </w:rPr>
        <w:t>;</w:t>
      </w:r>
      <w:r w:rsidR="004E4EA6">
        <w:rPr>
          <w:rFonts w:cs="Arial"/>
          <w:sz w:val="18"/>
          <w:szCs w:val="18"/>
        </w:rPr>
        <w:t xml:space="preserve"> </w:t>
      </w:r>
      <w:r w:rsidR="00827247">
        <w:rPr>
          <w:rFonts w:cs="Arial"/>
          <w:sz w:val="18"/>
          <w:szCs w:val="18"/>
        </w:rPr>
        <w:t>Q</w:t>
      </w:r>
      <w:r w:rsidR="004E4EA6">
        <w:rPr>
          <w:rFonts w:cs="Arial"/>
          <w:sz w:val="18"/>
          <w:szCs w:val="18"/>
        </w:rPr>
        <w:t xml:space="preserve">uickly learns, </w:t>
      </w:r>
      <w:r w:rsidRPr="000936BB">
        <w:rPr>
          <w:rFonts w:cs="Arial"/>
          <w:sz w:val="18"/>
          <w:szCs w:val="18"/>
        </w:rPr>
        <w:t>masters</w:t>
      </w:r>
      <w:r w:rsidR="004E4EA6">
        <w:rPr>
          <w:rFonts w:cs="Arial"/>
          <w:sz w:val="18"/>
          <w:szCs w:val="18"/>
        </w:rPr>
        <w:t xml:space="preserve"> and seeks out</w:t>
      </w:r>
      <w:r w:rsidRPr="000936BB">
        <w:rPr>
          <w:rFonts w:cs="Arial"/>
          <w:sz w:val="18"/>
          <w:szCs w:val="18"/>
        </w:rPr>
        <w:t xml:space="preserve"> new technology</w:t>
      </w:r>
      <w:r w:rsidR="004E4EA6">
        <w:rPr>
          <w:rFonts w:cs="Arial"/>
          <w:sz w:val="18"/>
          <w:szCs w:val="18"/>
        </w:rPr>
        <w:t xml:space="preserve"> innovation.</w:t>
      </w:r>
      <w:bookmarkStart w:id="0" w:name="_GoBack"/>
      <w:bookmarkEnd w:id="0"/>
    </w:p>
    <w:p w14:paraId="183DD6B4" w14:textId="77777777" w:rsidR="00D35A51" w:rsidRPr="00BE6B45" w:rsidRDefault="00D35A51">
      <w:pPr>
        <w:rPr>
          <w:rFonts w:cs="Arial"/>
          <w:bCs/>
          <w:sz w:val="18"/>
          <w:szCs w:val="19"/>
        </w:rPr>
      </w:pPr>
    </w:p>
    <w:p w14:paraId="17627343" w14:textId="77777777" w:rsidR="00466D9C" w:rsidRDefault="00CA5D58">
      <w:pPr>
        <w:rPr>
          <w:rFonts w:cs="Arial"/>
          <w:b/>
          <w:bCs/>
          <w:sz w:val="18"/>
          <w:szCs w:val="19"/>
        </w:rPr>
      </w:pPr>
      <w:r w:rsidRPr="00BE6B45">
        <w:rPr>
          <w:rFonts w:cs="Arial"/>
          <w:b/>
          <w:bCs/>
          <w:sz w:val="18"/>
          <w:szCs w:val="19"/>
        </w:rPr>
        <w:t>EXPERIENCE:</w:t>
      </w:r>
    </w:p>
    <w:p w14:paraId="76D86DA5" w14:textId="2975CB7A" w:rsidR="00783DD0" w:rsidRDefault="00783DD0" w:rsidP="00783DD0">
      <w:pPr>
        <w:rPr>
          <w:rFonts w:cs="Arial"/>
          <w:bCs/>
          <w:sz w:val="18"/>
          <w:szCs w:val="19"/>
        </w:rPr>
      </w:pPr>
      <w:r>
        <w:rPr>
          <w:rFonts w:cs="Arial"/>
          <w:b/>
          <w:bCs/>
          <w:sz w:val="18"/>
          <w:szCs w:val="19"/>
        </w:rPr>
        <w:t xml:space="preserve">8/17-Present </w:t>
      </w:r>
      <w:r>
        <w:rPr>
          <w:rFonts w:cs="Arial"/>
          <w:b/>
          <w:bCs/>
          <w:sz w:val="18"/>
          <w:szCs w:val="19"/>
        </w:rPr>
        <w:tab/>
      </w:r>
      <w:r>
        <w:rPr>
          <w:rFonts w:cs="Arial"/>
          <w:b/>
          <w:bCs/>
          <w:sz w:val="18"/>
          <w:szCs w:val="19"/>
          <w:u w:val="single"/>
        </w:rPr>
        <w:t>Senior Salesforce Administrator</w:t>
      </w:r>
      <w:r w:rsidRPr="00BE6B45">
        <w:rPr>
          <w:rFonts w:cs="Arial"/>
          <w:bCs/>
          <w:sz w:val="18"/>
          <w:szCs w:val="19"/>
        </w:rPr>
        <w:tab/>
      </w:r>
    </w:p>
    <w:p w14:paraId="67F35085" w14:textId="2D2C5FF3" w:rsidR="00783DD0" w:rsidRPr="00BE6B45" w:rsidRDefault="00783DD0" w:rsidP="00783DD0">
      <w:pPr>
        <w:ind w:left="720" w:firstLine="720"/>
        <w:rPr>
          <w:rFonts w:cs="Arial"/>
          <w:bCs/>
          <w:sz w:val="18"/>
          <w:szCs w:val="19"/>
        </w:rPr>
      </w:pPr>
      <w:r>
        <w:rPr>
          <w:rFonts w:cs="Arial"/>
          <w:bCs/>
          <w:sz w:val="18"/>
          <w:szCs w:val="19"/>
        </w:rPr>
        <w:t>Right Networks</w:t>
      </w:r>
      <w:r w:rsidRPr="00BE6B45">
        <w:rPr>
          <w:rFonts w:cs="Arial"/>
          <w:bCs/>
          <w:sz w:val="18"/>
          <w:szCs w:val="19"/>
        </w:rPr>
        <w:t>,</w:t>
      </w:r>
      <w:r>
        <w:rPr>
          <w:rFonts w:cs="Arial"/>
          <w:bCs/>
          <w:sz w:val="18"/>
          <w:szCs w:val="19"/>
        </w:rPr>
        <w:t xml:space="preserve"> Hudson, NH 03051</w:t>
      </w:r>
    </w:p>
    <w:p w14:paraId="7C64E8A3" w14:textId="2D71B12A" w:rsidR="00783DD0" w:rsidRPr="00664A03" w:rsidRDefault="00195683" w:rsidP="00783DD0">
      <w:pPr>
        <w:rPr>
          <w:sz w:val="18"/>
        </w:rPr>
      </w:pPr>
      <w:r>
        <w:rPr>
          <w:sz w:val="18"/>
        </w:rPr>
        <w:t xml:space="preserve">Solely responsible for the ongoing maintenance and enhancement of our Salesforce organization supporting </w:t>
      </w:r>
      <w:r w:rsidR="00827247">
        <w:rPr>
          <w:sz w:val="18"/>
        </w:rPr>
        <w:t>multiple</w:t>
      </w:r>
      <w:r>
        <w:rPr>
          <w:sz w:val="18"/>
        </w:rPr>
        <w:t xml:space="preserve"> departments and </w:t>
      </w:r>
      <w:r w:rsidR="000936BB">
        <w:rPr>
          <w:sz w:val="18"/>
        </w:rPr>
        <w:t xml:space="preserve">merging </w:t>
      </w:r>
      <w:r w:rsidR="00030E82">
        <w:rPr>
          <w:sz w:val="18"/>
        </w:rPr>
        <w:t>teams</w:t>
      </w:r>
      <w:r w:rsidR="000936BB">
        <w:rPr>
          <w:sz w:val="18"/>
        </w:rPr>
        <w:t xml:space="preserve">; </w:t>
      </w:r>
      <w:r w:rsidR="0045283C">
        <w:rPr>
          <w:sz w:val="18"/>
        </w:rPr>
        <w:t xml:space="preserve">Manages consolidation of systems and migration of business processes into Salesforce; </w:t>
      </w:r>
      <w:r w:rsidR="000936BB">
        <w:rPr>
          <w:sz w:val="18"/>
        </w:rPr>
        <w:t xml:space="preserve">Engages with representatives from each stakeholder group to refine business processes to be as efficient as possible; Transforms brainstorming sessions and high-level requirements into quality </w:t>
      </w:r>
      <w:r w:rsidR="001A60D0">
        <w:rPr>
          <w:sz w:val="18"/>
        </w:rPr>
        <w:t>successful</w:t>
      </w:r>
      <w:r w:rsidR="000936BB">
        <w:rPr>
          <w:sz w:val="18"/>
        </w:rPr>
        <w:t xml:space="preserve"> solutions; </w:t>
      </w:r>
      <w:r w:rsidR="005A03D1">
        <w:rPr>
          <w:sz w:val="18"/>
        </w:rPr>
        <w:t>Manages</w:t>
      </w:r>
      <w:r w:rsidR="000936BB">
        <w:rPr>
          <w:sz w:val="18"/>
        </w:rPr>
        <w:t xml:space="preserve"> </w:t>
      </w:r>
      <w:r w:rsidR="005A03D1">
        <w:rPr>
          <w:sz w:val="18"/>
        </w:rPr>
        <w:t>integration and migration efforts focusing on long-term strategy; Drives projects in an agile method committed to governance, clear communication and industry best practices.</w:t>
      </w:r>
    </w:p>
    <w:p w14:paraId="487CCD2F" w14:textId="77777777" w:rsidR="00783DD0" w:rsidRDefault="00783DD0">
      <w:pPr>
        <w:rPr>
          <w:rFonts w:cs="Arial"/>
          <w:b/>
          <w:bCs/>
          <w:sz w:val="18"/>
          <w:szCs w:val="19"/>
        </w:rPr>
      </w:pPr>
    </w:p>
    <w:p w14:paraId="75C9480E" w14:textId="342E7719" w:rsidR="0053315A" w:rsidRDefault="002672D1" w:rsidP="0053315A">
      <w:pPr>
        <w:rPr>
          <w:rFonts w:cs="Arial"/>
          <w:bCs/>
          <w:sz w:val="18"/>
          <w:szCs w:val="19"/>
        </w:rPr>
      </w:pPr>
      <w:r>
        <w:rPr>
          <w:rFonts w:cs="Arial"/>
          <w:b/>
          <w:bCs/>
          <w:sz w:val="18"/>
          <w:szCs w:val="19"/>
        </w:rPr>
        <w:t>9/16</w:t>
      </w:r>
      <w:r w:rsidR="0053315A">
        <w:rPr>
          <w:rFonts w:cs="Arial"/>
          <w:b/>
          <w:bCs/>
          <w:sz w:val="18"/>
          <w:szCs w:val="19"/>
        </w:rPr>
        <w:t>-</w:t>
      </w:r>
      <w:r w:rsidR="00783DD0">
        <w:rPr>
          <w:rFonts w:cs="Arial"/>
          <w:b/>
          <w:bCs/>
          <w:sz w:val="18"/>
          <w:szCs w:val="19"/>
        </w:rPr>
        <w:t>8/17</w:t>
      </w:r>
      <w:r w:rsidR="0053315A">
        <w:rPr>
          <w:rFonts w:cs="Arial"/>
          <w:b/>
          <w:bCs/>
          <w:sz w:val="18"/>
          <w:szCs w:val="19"/>
        </w:rPr>
        <w:t xml:space="preserve"> </w:t>
      </w:r>
      <w:r w:rsidR="0053315A">
        <w:rPr>
          <w:rFonts w:cs="Arial"/>
          <w:b/>
          <w:bCs/>
          <w:sz w:val="18"/>
          <w:szCs w:val="19"/>
        </w:rPr>
        <w:tab/>
      </w:r>
      <w:r w:rsidR="0053315A">
        <w:rPr>
          <w:rFonts w:cs="Arial"/>
          <w:b/>
          <w:bCs/>
          <w:sz w:val="18"/>
          <w:szCs w:val="19"/>
          <w:u w:val="single"/>
        </w:rPr>
        <w:t>Senior Salesforce Consultant</w:t>
      </w:r>
      <w:r w:rsidR="0053315A" w:rsidRPr="00BE6B45">
        <w:rPr>
          <w:rFonts w:cs="Arial"/>
          <w:bCs/>
          <w:sz w:val="18"/>
          <w:szCs w:val="19"/>
        </w:rPr>
        <w:tab/>
      </w:r>
    </w:p>
    <w:p w14:paraId="320C1E25" w14:textId="1FAD5731" w:rsidR="00783DD0" w:rsidRPr="00783DD0" w:rsidRDefault="0053315A" w:rsidP="00783DD0">
      <w:pPr>
        <w:ind w:left="720" w:firstLine="720"/>
        <w:rPr>
          <w:rFonts w:cs="Arial"/>
          <w:bCs/>
          <w:sz w:val="18"/>
          <w:szCs w:val="19"/>
        </w:rPr>
      </w:pPr>
      <w:proofErr w:type="spellStart"/>
      <w:r>
        <w:rPr>
          <w:rFonts w:cs="Arial"/>
          <w:bCs/>
          <w:sz w:val="18"/>
          <w:szCs w:val="19"/>
        </w:rPr>
        <w:t>Bluewolf</w:t>
      </w:r>
      <w:proofErr w:type="spellEnd"/>
      <w:r>
        <w:rPr>
          <w:rFonts w:cs="Arial"/>
          <w:bCs/>
          <w:sz w:val="18"/>
          <w:szCs w:val="19"/>
        </w:rPr>
        <w:t>, an IBM Company</w:t>
      </w:r>
      <w:r w:rsidRPr="00BE6B45">
        <w:rPr>
          <w:rFonts w:cs="Arial"/>
          <w:bCs/>
          <w:sz w:val="18"/>
          <w:szCs w:val="19"/>
        </w:rPr>
        <w:t>,</w:t>
      </w:r>
      <w:r>
        <w:rPr>
          <w:rFonts w:cs="Arial"/>
          <w:bCs/>
          <w:sz w:val="18"/>
          <w:szCs w:val="19"/>
        </w:rPr>
        <w:t xml:space="preserve"> Cambridge, MA 02142</w:t>
      </w:r>
    </w:p>
    <w:p w14:paraId="0A2D7521" w14:textId="54905364" w:rsidR="00664A03" w:rsidRPr="00664A03" w:rsidRDefault="00990501" w:rsidP="00664A03">
      <w:pPr>
        <w:rPr>
          <w:sz w:val="18"/>
        </w:rPr>
      </w:pPr>
      <w:r>
        <w:rPr>
          <w:sz w:val="18"/>
        </w:rPr>
        <w:t>E</w:t>
      </w:r>
      <w:r w:rsidR="00783DD0">
        <w:rPr>
          <w:sz w:val="18"/>
        </w:rPr>
        <w:t xml:space="preserve">ngaged with C-level executives </w:t>
      </w:r>
      <w:r>
        <w:rPr>
          <w:sz w:val="18"/>
        </w:rPr>
        <w:t>to define and translate their vision</w:t>
      </w:r>
      <w:r w:rsidR="004E4EA6">
        <w:rPr>
          <w:sz w:val="18"/>
        </w:rPr>
        <w:t>s</w:t>
      </w:r>
      <w:r>
        <w:rPr>
          <w:sz w:val="18"/>
        </w:rPr>
        <w:t xml:space="preserve"> into </w:t>
      </w:r>
      <w:r w:rsidRPr="0053315A">
        <w:rPr>
          <w:sz w:val="18"/>
        </w:rPr>
        <w:t>complex systems / solutions that parallel overall business strategies that foster growth and continuity</w:t>
      </w:r>
      <w:r>
        <w:rPr>
          <w:sz w:val="18"/>
        </w:rPr>
        <w:t xml:space="preserve">; </w:t>
      </w:r>
      <w:r w:rsidR="00783DD0">
        <w:rPr>
          <w:sz w:val="18"/>
        </w:rPr>
        <w:t>Lead customer engagements</w:t>
      </w:r>
      <w:r w:rsidR="0053315A" w:rsidRPr="0053315A">
        <w:rPr>
          <w:sz w:val="18"/>
        </w:rPr>
        <w:t xml:space="preserve">; </w:t>
      </w:r>
      <w:r w:rsidR="00783DD0">
        <w:rPr>
          <w:sz w:val="18"/>
        </w:rPr>
        <w:t>Ensured</w:t>
      </w:r>
      <w:r w:rsidR="00664A03">
        <w:rPr>
          <w:sz w:val="18"/>
        </w:rPr>
        <w:t xml:space="preserve"> clarity with detailed communication, training and documentation; </w:t>
      </w:r>
      <w:r w:rsidR="00783DD0">
        <w:rPr>
          <w:sz w:val="18"/>
        </w:rPr>
        <w:t>Managed</w:t>
      </w:r>
      <w:r w:rsidR="0053315A" w:rsidRPr="0053315A">
        <w:rPr>
          <w:sz w:val="18"/>
        </w:rPr>
        <w:t xml:space="preserve"> both relationships with customers and technology-enabled pro</w:t>
      </w:r>
      <w:r w:rsidR="0045283C">
        <w:rPr>
          <w:sz w:val="18"/>
        </w:rPr>
        <w:t xml:space="preserve">cess improvement and/or </w:t>
      </w:r>
      <w:r w:rsidR="00783DD0">
        <w:rPr>
          <w:sz w:val="18"/>
        </w:rPr>
        <w:t>redesign; Oversaw</w:t>
      </w:r>
      <w:r w:rsidR="0012497B">
        <w:rPr>
          <w:sz w:val="18"/>
        </w:rPr>
        <w:t xml:space="preserve"> and m</w:t>
      </w:r>
      <w:r w:rsidR="00783DD0">
        <w:rPr>
          <w:sz w:val="18"/>
        </w:rPr>
        <w:t>anaged project teams</w:t>
      </w:r>
      <w:r w:rsidR="0012497B">
        <w:rPr>
          <w:sz w:val="18"/>
        </w:rPr>
        <w:t xml:space="preserve"> to ensure quality;</w:t>
      </w:r>
      <w:r w:rsidR="0045283C">
        <w:rPr>
          <w:sz w:val="18"/>
        </w:rPr>
        <w:t xml:space="preserve"> </w:t>
      </w:r>
      <w:r w:rsidR="00783DD0">
        <w:rPr>
          <w:sz w:val="18"/>
        </w:rPr>
        <w:t>Served as a subject knowledge expert</w:t>
      </w:r>
      <w:r w:rsidR="00664A03">
        <w:rPr>
          <w:sz w:val="18"/>
        </w:rPr>
        <w:t xml:space="preserve"> </w:t>
      </w:r>
      <w:r w:rsidR="00664A03" w:rsidRPr="00664A03">
        <w:rPr>
          <w:sz w:val="18"/>
        </w:rPr>
        <w:t>on</w:t>
      </w:r>
      <w:r w:rsidR="00664A03">
        <w:rPr>
          <w:sz w:val="18"/>
        </w:rPr>
        <w:t xml:space="preserve"> cutting-edge Salesforce</w:t>
      </w:r>
      <w:r w:rsidR="00664A03" w:rsidRPr="00664A03">
        <w:rPr>
          <w:sz w:val="18"/>
        </w:rPr>
        <w:t xml:space="preserve"> functionality; </w:t>
      </w:r>
      <w:r w:rsidR="00783DD0">
        <w:rPr>
          <w:sz w:val="18"/>
        </w:rPr>
        <w:t>Prepared</w:t>
      </w:r>
      <w:r w:rsidR="00664A03" w:rsidRPr="00664A03">
        <w:rPr>
          <w:sz w:val="18"/>
        </w:rPr>
        <w:t xml:space="preserve"> and </w:t>
      </w:r>
      <w:r w:rsidR="00664A03">
        <w:rPr>
          <w:sz w:val="18"/>
        </w:rPr>
        <w:t>presen</w:t>
      </w:r>
      <w:r w:rsidR="00783DD0">
        <w:rPr>
          <w:sz w:val="18"/>
        </w:rPr>
        <w:t>ted</w:t>
      </w:r>
      <w:r w:rsidR="0012497B">
        <w:rPr>
          <w:sz w:val="18"/>
        </w:rPr>
        <w:t xml:space="preserve"> on</w:t>
      </w:r>
      <w:r w:rsidR="00664A03">
        <w:rPr>
          <w:sz w:val="18"/>
        </w:rPr>
        <w:t xml:space="preserve"> </w:t>
      </w:r>
      <w:r w:rsidR="00664A03" w:rsidRPr="00664A03">
        <w:rPr>
          <w:sz w:val="18"/>
        </w:rPr>
        <w:t>Salesforce release</w:t>
      </w:r>
      <w:r w:rsidR="0012497B">
        <w:rPr>
          <w:sz w:val="18"/>
        </w:rPr>
        <w:t>s</w:t>
      </w:r>
      <w:r w:rsidR="00664A03" w:rsidRPr="00664A03">
        <w:rPr>
          <w:sz w:val="18"/>
        </w:rPr>
        <w:t xml:space="preserve"> </w:t>
      </w:r>
      <w:r w:rsidR="00664A03">
        <w:rPr>
          <w:sz w:val="18"/>
        </w:rPr>
        <w:t>highlighti</w:t>
      </w:r>
      <w:r w:rsidR="004E17E6">
        <w:rPr>
          <w:sz w:val="18"/>
        </w:rPr>
        <w:t xml:space="preserve">ng areas for improvement; </w:t>
      </w:r>
      <w:r w:rsidR="009C2A62">
        <w:rPr>
          <w:sz w:val="18"/>
        </w:rPr>
        <w:t>S</w:t>
      </w:r>
      <w:r w:rsidR="004E17E6">
        <w:rPr>
          <w:sz w:val="18"/>
        </w:rPr>
        <w:t>pecialized in Higher Education and Nonprofit industries.</w:t>
      </w:r>
    </w:p>
    <w:p w14:paraId="24799D31" w14:textId="77777777" w:rsidR="00664A03" w:rsidRDefault="00664A03" w:rsidP="00466D9C">
      <w:pPr>
        <w:rPr>
          <w:rFonts w:cs="Arial"/>
          <w:b/>
          <w:bCs/>
          <w:sz w:val="18"/>
          <w:szCs w:val="19"/>
        </w:rPr>
      </w:pPr>
    </w:p>
    <w:p w14:paraId="36EC89D6" w14:textId="3F4AD004" w:rsidR="00466D9C" w:rsidRDefault="00466D9C" w:rsidP="00466D9C">
      <w:pPr>
        <w:rPr>
          <w:rFonts w:cs="Arial"/>
          <w:bCs/>
          <w:sz w:val="18"/>
          <w:szCs w:val="19"/>
        </w:rPr>
      </w:pPr>
      <w:r>
        <w:rPr>
          <w:rFonts w:cs="Arial"/>
          <w:b/>
          <w:bCs/>
          <w:sz w:val="18"/>
          <w:szCs w:val="19"/>
        </w:rPr>
        <w:t>7/15-</w:t>
      </w:r>
      <w:r w:rsidR="002672D1">
        <w:rPr>
          <w:rFonts w:cs="Arial"/>
          <w:b/>
          <w:bCs/>
          <w:sz w:val="18"/>
          <w:szCs w:val="19"/>
        </w:rPr>
        <w:t>9/16</w:t>
      </w:r>
      <w:r>
        <w:rPr>
          <w:rFonts w:cs="Arial"/>
          <w:b/>
          <w:bCs/>
          <w:sz w:val="18"/>
          <w:szCs w:val="19"/>
        </w:rPr>
        <w:t xml:space="preserve"> </w:t>
      </w:r>
      <w:r>
        <w:rPr>
          <w:rFonts w:cs="Arial"/>
          <w:b/>
          <w:bCs/>
          <w:sz w:val="18"/>
          <w:szCs w:val="19"/>
        </w:rPr>
        <w:tab/>
      </w:r>
      <w:r>
        <w:rPr>
          <w:rFonts w:cs="Arial"/>
          <w:b/>
          <w:bCs/>
          <w:sz w:val="18"/>
          <w:szCs w:val="19"/>
          <w:u w:val="single"/>
        </w:rPr>
        <w:t>Senior Salesforce Administrator</w:t>
      </w:r>
      <w:r w:rsidRPr="00BE6B45">
        <w:rPr>
          <w:rFonts w:cs="Arial"/>
          <w:bCs/>
          <w:sz w:val="18"/>
          <w:szCs w:val="19"/>
        </w:rPr>
        <w:tab/>
      </w:r>
    </w:p>
    <w:p w14:paraId="2B70AEEF" w14:textId="77777777" w:rsidR="00466D9C" w:rsidRPr="00BE6B45" w:rsidRDefault="00466D9C" w:rsidP="00466D9C">
      <w:pPr>
        <w:ind w:left="720" w:firstLine="720"/>
        <w:rPr>
          <w:rFonts w:cs="Arial"/>
          <w:bCs/>
          <w:sz w:val="18"/>
          <w:szCs w:val="19"/>
        </w:rPr>
      </w:pPr>
      <w:r>
        <w:rPr>
          <w:rFonts w:cs="Arial"/>
          <w:bCs/>
          <w:sz w:val="18"/>
          <w:szCs w:val="19"/>
        </w:rPr>
        <w:t>College for America at Southern New Hampshire University</w:t>
      </w:r>
      <w:r w:rsidRPr="00BE6B45">
        <w:rPr>
          <w:rFonts w:cs="Arial"/>
          <w:bCs/>
          <w:sz w:val="18"/>
          <w:szCs w:val="19"/>
        </w:rPr>
        <w:t>,</w:t>
      </w:r>
      <w:r>
        <w:rPr>
          <w:rFonts w:cs="Arial"/>
          <w:bCs/>
          <w:sz w:val="18"/>
          <w:szCs w:val="19"/>
        </w:rPr>
        <w:t xml:space="preserve"> Manchester, NH 03101</w:t>
      </w:r>
    </w:p>
    <w:p w14:paraId="1CF3D8A6" w14:textId="2365744A" w:rsidR="00AB0B52" w:rsidRDefault="004E4EA6" w:rsidP="00C72600">
      <w:pPr>
        <w:rPr>
          <w:sz w:val="18"/>
        </w:rPr>
      </w:pPr>
      <w:r>
        <w:rPr>
          <w:sz w:val="18"/>
        </w:rPr>
        <w:t>D</w:t>
      </w:r>
      <w:r w:rsidR="008D22B6">
        <w:rPr>
          <w:sz w:val="18"/>
        </w:rPr>
        <w:t xml:space="preserve">esigned, </w:t>
      </w:r>
      <w:r w:rsidR="00466D9C" w:rsidRPr="00466D9C">
        <w:rPr>
          <w:sz w:val="18"/>
        </w:rPr>
        <w:t>implemented</w:t>
      </w:r>
      <w:r w:rsidR="008D22B6">
        <w:rPr>
          <w:sz w:val="18"/>
        </w:rPr>
        <w:t>, supported and maintained</w:t>
      </w:r>
      <w:r w:rsidR="00466D9C" w:rsidRPr="00466D9C">
        <w:rPr>
          <w:sz w:val="18"/>
        </w:rPr>
        <w:t xml:space="preserve"> successful custom solutions </w:t>
      </w:r>
      <w:r w:rsidR="00466D9C">
        <w:rPr>
          <w:sz w:val="18"/>
        </w:rPr>
        <w:t xml:space="preserve">on the Salesforce.com platform </w:t>
      </w:r>
      <w:r w:rsidR="00466D9C" w:rsidRPr="00466D9C">
        <w:rPr>
          <w:sz w:val="18"/>
        </w:rPr>
        <w:t xml:space="preserve">to deliver </w:t>
      </w:r>
      <w:r w:rsidR="00466D9C">
        <w:rPr>
          <w:sz w:val="18"/>
        </w:rPr>
        <w:t>quality</w:t>
      </w:r>
      <w:r w:rsidR="00466D9C" w:rsidRPr="00466D9C">
        <w:rPr>
          <w:sz w:val="18"/>
        </w:rPr>
        <w:t xml:space="preserve"> service, </w:t>
      </w:r>
      <w:r w:rsidR="00D35A51">
        <w:rPr>
          <w:sz w:val="18"/>
        </w:rPr>
        <w:t>increase data accuracy</w:t>
      </w:r>
      <w:r w:rsidR="00466D9C" w:rsidRPr="00466D9C">
        <w:rPr>
          <w:sz w:val="18"/>
        </w:rPr>
        <w:t xml:space="preserve">, and drive </w:t>
      </w:r>
      <w:r w:rsidR="00466D9C">
        <w:rPr>
          <w:sz w:val="18"/>
        </w:rPr>
        <w:t>enrollment</w:t>
      </w:r>
      <w:r w:rsidR="008D22B6">
        <w:rPr>
          <w:sz w:val="18"/>
        </w:rPr>
        <w:t xml:space="preserve"> and revenue</w:t>
      </w:r>
      <w:r w:rsidR="00466D9C" w:rsidRPr="00466D9C">
        <w:rPr>
          <w:sz w:val="18"/>
        </w:rPr>
        <w:t xml:space="preserve"> for </w:t>
      </w:r>
      <w:r w:rsidR="00466D9C">
        <w:rPr>
          <w:sz w:val="18"/>
        </w:rPr>
        <w:t>an innovative competency based College; Supported</w:t>
      </w:r>
      <w:r w:rsidR="008D22B6">
        <w:rPr>
          <w:sz w:val="18"/>
        </w:rPr>
        <w:t xml:space="preserve"> and maintained</w:t>
      </w:r>
      <w:r w:rsidR="00466D9C">
        <w:rPr>
          <w:sz w:val="18"/>
        </w:rPr>
        <w:t xml:space="preserve"> over 1,500 users </w:t>
      </w:r>
      <w:r w:rsidR="008D22B6">
        <w:rPr>
          <w:sz w:val="18"/>
        </w:rPr>
        <w:t>on an org which utilizes the Salesforce.com platform for all aspects of the company including but not limited to: sales, support, operations, curriculum deve</w:t>
      </w:r>
      <w:r w:rsidR="0012497B">
        <w:rPr>
          <w:sz w:val="18"/>
        </w:rPr>
        <w:t xml:space="preserve">lopment, project evaluation, student learning </w:t>
      </w:r>
      <w:r w:rsidR="008D22B6">
        <w:rPr>
          <w:sz w:val="18"/>
        </w:rPr>
        <w:t xml:space="preserve">and student success; </w:t>
      </w:r>
      <w:r w:rsidR="00466D9C" w:rsidRPr="00466D9C">
        <w:rPr>
          <w:sz w:val="18"/>
        </w:rPr>
        <w:t>Analyzed and implemented third-party solutions</w:t>
      </w:r>
      <w:r w:rsidR="008D22B6">
        <w:rPr>
          <w:sz w:val="18"/>
        </w:rPr>
        <w:t xml:space="preserve"> when appropriate</w:t>
      </w:r>
      <w:r w:rsidR="00466D9C" w:rsidRPr="00466D9C">
        <w:rPr>
          <w:sz w:val="18"/>
        </w:rPr>
        <w:t xml:space="preserve">; </w:t>
      </w:r>
      <w:r w:rsidR="008D22B6">
        <w:rPr>
          <w:sz w:val="18"/>
        </w:rPr>
        <w:t>Managed and supp</w:t>
      </w:r>
      <w:r w:rsidR="0012497B">
        <w:rPr>
          <w:sz w:val="18"/>
        </w:rPr>
        <w:t>orted an escalation case queue.</w:t>
      </w:r>
    </w:p>
    <w:p w14:paraId="51CB1944" w14:textId="77777777" w:rsidR="008D22B6" w:rsidRPr="00466D9C" w:rsidRDefault="008D22B6" w:rsidP="00C72600">
      <w:pPr>
        <w:rPr>
          <w:sz w:val="18"/>
        </w:rPr>
      </w:pPr>
    </w:p>
    <w:p w14:paraId="7795320C" w14:textId="5A338FC2" w:rsidR="00AB0B52" w:rsidRDefault="008C0467" w:rsidP="00AB0B52">
      <w:pPr>
        <w:rPr>
          <w:rFonts w:cs="Arial"/>
          <w:bCs/>
          <w:sz w:val="18"/>
          <w:szCs w:val="19"/>
        </w:rPr>
      </w:pPr>
      <w:r>
        <w:rPr>
          <w:rFonts w:cs="Arial"/>
          <w:b/>
          <w:bCs/>
          <w:sz w:val="18"/>
          <w:szCs w:val="19"/>
        </w:rPr>
        <w:t>6/12-</w:t>
      </w:r>
      <w:r w:rsidR="00466D9C">
        <w:rPr>
          <w:rFonts w:cs="Arial"/>
          <w:b/>
          <w:bCs/>
          <w:sz w:val="18"/>
          <w:szCs w:val="19"/>
        </w:rPr>
        <w:t>5/15</w:t>
      </w:r>
      <w:r w:rsidR="00AB0B52">
        <w:rPr>
          <w:rFonts w:cs="Arial"/>
          <w:b/>
          <w:bCs/>
          <w:sz w:val="18"/>
          <w:szCs w:val="19"/>
        </w:rPr>
        <w:t xml:space="preserve"> </w:t>
      </w:r>
      <w:r w:rsidR="00AB0B52" w:rsidRPr="00AB0B52">
        <w:rPr>
          <w:rFonts w:cs="Arial"/>
          <w:b/>
          <w:bCs/>
          <w:sz w:val="18"/>
          <w:szCs w:val="19"/>
          <w:u w:val="single"/>
        </w:rPr>
        <w:t>Salesforce.com Hospitality Relationship Management (HRM) / Customer Relationship Management Consultant</w:t>
      </w:r>
      <w:r w:rsidR="00AB0B52">
        <w:rPr>
          <w:rFonts w:cs="Arial"/>
          <w:b/>
          <w:bCs/>
          <w:sz w:val="18"/>
          <w:szCs w:val="19"/>
        </w:rPr>
        <w:t xml:space="preserve"> </w:t>
      </w:r>
      <w:r w:rsidR="00AB0B52" w:rsidRPr="00BE6B45">
        <w:rPr>
          <w:rFonts w:cs="Arial"/>
          <w:bCs/>
          <w:sz w:val="18"/>
          <w:szCs w:val="19"/>
        </w:rPr>
        <w:tab/>
      </w:r>
      <w:r w:rsidR="00AB0B52" w:rsidRPr="00BE6B45">
        <w:rPr>
          <w:rFonts w:cs="Arial"/>
          <w:bCs/>
          <w:sz w:val="18"/>
          <w:szCs w:val="19"/>
        </w:rPr>
        <w:tab/>
      </w:r>
    </w:p>
    <w:p w14:paraId="31ADE93A" w14:textId="13A293E7" w:rsidR="00AB0B52" w:rsidRPr="00BE6B45" w:rsidRDefault="0053315A" w:rsidP="00AB0B52">
      <w:pPr>
        <w:ind w:left="720" w:firstLine="720"/>
        <w:rPr>
          <w:rFonts w:cs="Arial"/>
          <w:bCs/>
          <w:sz w:val="18"/>
          <w:szCs w:val="19"/>
        </w:rPr>
      </w:pPr>
      <w:r>
        <w:rPr>
          <w:rFonts w:cs="Arial"/>
          <w:bCs/>
          <w:sz w:val="18"/>
          <w:szCs w:val="19"/>
        </w:rPr>
        <w:t xml:space="preserve">Amadeus Hospitality (Formerly </w:t>
      </w:r>
      <w:r w:rsidR="00AB0B52">
        <w:rPr>
          <w:rFonts w:cs="Arial"/>
          <w:bCs/>
          <w:sz w:val="18"/>
          <w:szCs w:val="19"/>
        </w:rPr>
        <w:t>Newmarket International</w:t>
      </w:r>
      <w:r>
        <w:rPr>
          <w:rFonts w:cs="Arial"/>
          <w:bCs/>
          <w:sz w:val="18"/>
          <w:szCs w:val="19"/>
        </w:rPr>
        <w:t>)</w:t>
      </w:r>
      <w:r w:rsidR="00AB0B52" w:rsidRPr="00BE6B45">
        <w:rPr>
          <w:rFonts w:cs="Arial"/>
          <w:bCs/>
          <w:sz w:val="18"/>
          <w:szCs w:val="19"/>
        </w:rPr>
        <w:t>,</w:t>
      </w:r>
      <w:r w:rsidR="00AB0B52">
        <w:rPr>
          <w:rFonts w:cs="Arial"/>
          <w:bCs/>
          <w:sz w:val="18"/>
          <w:szCs w:val="19"/>
        </w:rPr>
        <w:t xml:space="preserve"> Portsmouth, NH 03801</w:t>
      </w:r>
    </w:p>
    <w:p w14:paraId="77D91B14" w14:textId="41BA9675" w:rsidR="00AB0B52" w:rsidRDefault="004E4EA6" w:rsidP="00AB0B52">
      <w:pPr>
        <w:rPr>
          <w:sz w:val="18"/>
        </w:rPr>
      </w:pPr>
      <w:r>
        <w:rPr>
          <w:sz w:val="18"/>
        </w:rPr>
        <w:t>D</w:t>
      </w:r>
      <w:r w:rsidR="00AB0B52">
        <w:rPr>
          <w:sz w:val="18"/>
        </w:rPr>
        <w:t>esigned and i</w:t>
      </w:r>
      <w:r w:rsidR="00AB0B52" w:rsidRPr="00B62C01">
        <w:rPr>
          <w:sz w:val="18"/>
        </w:rPr>
        <w:t>mplement</w:t>
      </w:r>
      <w:r w:rsidR="00AB0B52">
        <w:rPr>
          <w:sz w:val="18"/>
        </w:rPr>
        <w:t>ed</w:t>
      </w:r>
      <w:r w:rsidR="00AB0B52" w:rsidRPr="00B62C01">
        <w:rPr>
          <w:sz w:val="18"/>
        </w:rPr>
        <w:t xml:space="preserve"> </w:t>
      </w:r>
      <w:r w:rsidR="00AB0B52">
        <w:rPr>
          <w:sz w:val="18"/>
        </w:rPr>
        <w:t xml:space="preserve">successful custom </w:t>
      </w:r>
      <w:r w:rsidR="00AB0B52" w:rsidRPr="00B62C01">
        <w:rPr>
          <w:sz w:val="18"/>
        </w:rPr>
        <w:t>sales tec</w:t>
      </w:r>
      <w:r w:rsidR="00AB0B52">
        <w:rPr>
          <w:sz w:val="18"/>
        </w:rPr>
        <w:t xml:space="preserve">hnology solutions aimed to deliver exceptional service, streamline business processes, and drive sales for prestigious international Fortune 500 hospitality customers; Elicited, documented and analyzed functional and non-functional requirements; Performed </w:t>
      </w:r>
      <w:r w:rsidR="002672D1" w:rsidRPr="002672D1">
        <w:rPr>
          <w:sz w:val="18"/>
        </w:rPr>
        <w:t xml:space="preserve">complex data manipulation </w:t>
      </w:r>
      <w:r>
        <w:rPr>
          <w:sz w:val="18"/>
        </w:rPr>
        <w:t xml:space="preserve">and </w:t>
      </w:r>
      <w:r w:rsidR="00AB0B52">
        <w:rPr>
          <w:sz w:val="18"/>
        </w:rPr>
        <w:t xml:space="preserve">custom </w:t>
      </w:r>
      <w:r w:rsidR="00AB0B52" w:rsidRPr="00B62C01">
        <w:rPr>
          <w:sz w:val="18"/>
        </w:rPr>
        <w:t xml:space="preserve">configuration </w:t>
      </w:r>
      <w:r w:rsidR="00AB0B52">
        <w:rPr>
          <w:sz w:val="18"/>
        </w:rPr>
        <w:t xml:space="preserve">of the Salesforce.com platform and </w:t>
      </w:r>
      <w:r>
        <w:rPr>
          <w:sz w:val="18"/>
        </w:rPr>
        <w:t>company</w:t>
      </w:r>
      <w:r w:rsidR="00AB0B52">
        <w:rPr>
          <w:sz w:val="18"/>
        </w:rPr>
        <w:t xml:space="preserve"> products; Planned</w:t>
      </w:r>
      <w:r w:rsidR="00AB0B52" w:rsidRPr="00B62C01">
        <w:rPr>
          <w:sz w:val="18"/>
        </w:rPr>
        <w:t xml:space="preserve"> and implement</w:t>
      </w:r>
      <w:r w:rsidR="00AB0B52">
        <w:rPr>
          <w:sz w:val="18"/>
        </w:rPr>
        <w:t>ed</w:t>
      </w:r>
      <w:r w:rsidR="00AB0B52" w:rsidRPr="00B62C01">
        <w:rPr>
          <w:sz w:val="18"/>
        </w:rPr>
        <w:t xml:space="preserve"> user </w:t>
      </w:r>
      <w:r w:rsidR="00AB0B52">
        <w:rPr>
          <w:sz w:val="18"/>
        </w:rPr>
        <w:t xml:space="preserve">adoption of the sales solution </w:t>
      </w:r>
      <w:r w:rsidR="00AB0B52" w:rsidRPr="00B62C01">
        <w:rPr>
          <w:sz w:val="18"/>
        </w:rPr>
        <w:t>including training, demonstr</w:t>
      </w:r>
      <w:r w:rsidR="00AB0B52">
        <w:rPr>
          <w:sz w:val="18"/>
        </w:rPr>
        <w:t>ations and adoption monitoring;</w:t>
      </w:r>
      <w:r w:rsidR="00AC1486">
        <w:rPr>
          <w:sz w:val="18"/>
        </w:rPr>
        <w:t xml:space="preserve"> Implemented/provided best practi</w:t>
      </w:r>
      <w:r>
        <w:rPr>
          <w:sz w:val="18"/>
        </w:rPr>
        <w:t>ces around staging environments.</w:t>
      </w:r>
    </w:p>
    <w:p w14:paraId="6AE07244" w14:textId="77777777" w:rsidR="00783DD0" w:rsidRDefault="00783DD0" w:rsidP="00AB0B52">
      <w:pPr>
        <w:rPr>
          <w:sz w:val="18"/>
        </w:rPr>
      </w:pPr>
    </w:p>
    <w:p w14:paraId="1002C953" w14:textId="77777777" w:rsidR="00783DD0" w:rsidRDefault="00783DD0" w:rsidP="00783DD0">
      <w:pPr>
        <w:rPr>
          <w:b/>
          <w:bCs/>
          <w:sz w:val="18"/>
        </w:rPr>
      </w:pPr>
      <w:r w:rsidRPr="00BE6B45">
        <w:rPr>
          <w:b/>
          <w:bCs/>
          <w:sz w:val="18"/>
        </w:rPr>
        <w:t xml:space="preserve">EDUCATION: </w:t>
      </w:r>
    </w:p>
    <w:p w14:paraId="55F231FE" w14:textId="77777777" w:rsidR="00783DD0" w:rsidRPr="00037A94" w:rsidRDefault="00783DD0" w:rsidP="00783DD0">
      <w:pPr>
        <w:rPr>
          <w:b/>
          <w:bCs/>
          <w:sz w:val="18"/>
        </w:rPr>
      </w:pPr>
      <w:r>
        <w:rPr>
          <w:b/>
          <w:bCs/>
          <w:sz w:val="18"/>
        </w:rPr>
        <w:t>1/11-Present</w:t>
      </w:r>
      <w:r w:rsidRPr="00BE6B45">
        <w:rPr>
          <w:b/>
          <w:bCs/>
          <w:sz w:val="18"/>
        </w:rPr>
        <w:tab/>
      </w:r>
      <w:r>
        <w:rPr>
          <w:b/>
          <w:bCs/>
          <w:sz w:val="18"/>
        </w:rPr>
        <w:t>Master of Business Administration, 3.9 GPA</w:t>
      </w:r>
    </w:p>
    <w:p w14:paraId="4774C9FF" w14:textId="77777777" w:rsidR="00783DD0" w:rsidRPr="00BE6B45" w:rsidRDefault="00783DD0" w:rsidP="00783DD0">
      <w:pPr>
        <w:rPr>
          <w:b/>
          <w:bCs/>
          <w:sz w:val="18"/>
        </w:rPr>
      </w:pPr>
      <w:r w:rsidRPr="00BE6B45">
        <w:rPr>
          <w:b/>
          <w:bCs/>
          <w:sz w:val="18"/>
        </w:rPr>
        <w:t>5/12</w:t>
      </w:r>
      <w:r w:rsidRPr="00BE6B45">
        <w:rPr>
          <w:b/>
          <w:bCs/>
          <w:sz w:val="18"/>
        </w:rPr>
        <w:tab/>
      </w:r>
      <w:r w:rsidRPr="00BE6B45">
        <w:rPr>
          <w:b/>
          <w:bCs/>
          <w:sz w:val="18"/>
        </w:rPr>
        <w:tab/>
        <w:t>BS, Business Administration, 3.8 GPA</w:t>
      </w:r>
    </w:p>
    <w:p w14:paraId="6676049D" w14:textId="77777777" w:rsidR="00783DD0" w:rsidRPr="00BE6B45" w:rsidRDefault="00783DD0" w:rsidP="00783DD0">
      <w:pPr>
        <w:rPr>
          <w:bCs/>
          <w:sz w:val="18"/>
        </w:rPr>
      </w:pPr>
      <w:r w:rsidRPr="00BE6B45">
        <w:rPr>
          <w:bCs/>
          <w:sz w:val="18"/>
        </w:rPr>
        <w:tab/>
      </w:r>
      <w:r w:rsidRPr="00BE6B45">
        <w:rPr>
          <w:bCs/>
          <w:sz w:val="18"/>
        </w:rPr>
        <w:tab/>
        <w:t>Southern New Hampshire University, Manchester, NH 03106</w:t>
      </w:r>
    </w:p>
    <w:p w14:paraId="589BF817" w14:textId="77777777" w:rsidR="00783DD0" w:rsidRPr="00783DD0" w:rsidRDefault="00783DD0" w:rsidP="00783DD0">
      <w:pPr>
        <w:rPr>
          <w:bCs/>
          <w:sz w:val="18"/>
        </w:rPr>
      </w:pPr>
      <w:r w:rsidRPr="00BE6B45">
        <w:rPr>
          <w:bCs/>
          <w:sz w:val="18"/>
        </w:rPr>
        <w:tab/>
      </w:r>
      <w:r w:rsidRPr="00BE6B45">
        <w:rPr>
          <w:bCs/>
          <w:sz w:val="18"/>
        </w:rPr>
        <w:tab/>
        <w:t>3Year Honors Program</w:t>
      </w:r>
      <w:r w:rsidRPr="00BE6B45">
        <w:rPr>
          <w:rFonts w:cs="Arial"/>
          <w:bCs/>
          <w:sz w:val="18"/>
          <w:szCs w:val="19"/>
        </w:rPr>
        <w:tab/>
      </w:r>
    </w:p>
    <w:p w14:paraId="6AEDC3B8" w14:textId="77777777" w:rsidR="00280EE5" w:rsidRDefault="00280EE5" w:rsidP="00BE6B45">
      <w:pPr>
        <w:rPr>
          <w:b/>
          <w:sz w:val="18"/>
          <w:szCs w:val="18"/>
        </w:rPr>
      </w:pPr>
    </w:p>
    <w:p w14:paraId="3E7A5B10" w14:textId="7F7776EB" w:rsidR="00BE6B45" w:rsidRDefault="00037A94" w:rsidP="00BE6B45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AWARDS, HONORS, &amp; </w:t>
      </w:r>
      <w:r w:rsidRPr="00C575D4">
        <w:rPr>
          <w:b/>
          <w:sz w:val="18"/>
          <w:szCs w:val="18"/>
        </w:rPr>
        <w:t>COMMUNITY INVOLVEMENT:</w:t>
      </w:r>
      <w:r w:rsidR="00280EE5">
        <w:rPr>
          <w:b/>
          <w:sz w:val="18"/>
          <w:szCs w:val="18"/>
        </w:rPr>
        <w:t xml:space="preserve"> </w:t>
      </w:r>
      <w:r w:rsidR="002672D1">
        <w:rPr>
          <w:sz w:val="18"/>
          <w:szCs w:val="18"/>
        </w:rPr>
        <w:t xml:space="preserve">2017 Boston Marathon Charity Runner for The Leukemia and Lymphoma Society; </w:t>
      </w:r>
      <w:r w:rsidRPr="00C575D4">
        <w:rPr>
          <w:sz w:val="18"/>
          <w:szCs w:val="18"/>
        </w:rPr>
        <w:t>Delta Mu Delta Member</w:t>
      </w:r>
      <w:r w:rsidR="00280EE5">
        <w:rPr>
          <w:sz w:val="18"/>
          <w:szCs w:val="18"/>
        </w:rPr>
        <w:t xml:space="preserve">; </w:t>
      </w:r>
      <w:r w:rsidR="00BE6B45" w:rsidRPr="00C575D4">
        <w:rPr>
          <w:sz w:val="18"/>
          <w:szCs w:val="18"/>
        </w:rPr>
        <w:t xml:space="preserve">Future Business Leaders of </w:t>
      </w:r>
      <w:r w:rsidR="002819BA">
        <w:rPr>
          <w:sz w:val="18"/>
          <w:szCs w:val="18"/>
        </w:rPr>
        <w:t xml:space="preserve">America; Phi-Beta </w:t>
      </w:r>
      <w:r w:rsidR="00280EE5">
        <w:rPr>
          <w:sz w:val="18"/>
          <w:szCs w:val="18"/>
        </w:rPr>
        <w:t xml:space="preserve">Lambda </w:t>
      </w:r>
      <w:r w:rsidR="002819BA">
        <w:rPr>
          <w:sz w:val="18"/>
          <w:szCs w:val="18"/>
        </w:rPr>
        <w:t>M</w:t>
      </w:r>
      <w:r w:rsidR="00BE6B45" w:rsidRPr="00C575D4">
        <w:rPr>
          <w:sz w:val="18"/>
          <w:szCs w:val="18"/>
        </w:rPr>
        <w:t>ember</w:t>
      </w:r>
      <w:r w:rsidR="002672D1">
        <w:rPr>
          <w:sz w:val="18"/>
          <w:szCs w:val="18"/>
        </w:rPr>
        <w:t>.</w:t>
      </w:r>
    </w:p>
    <w:p w14:paraId="46AA9F0E" w14:textId="77777777" w:rsidR="004E4EA6" w:rsidRPr="00C575D4" w:rsidRDefault="004E4EA6" w:rsidP="00BE6B45">
      <w:pPr>
        <w:rPr>
          <w:sz w:val="18"/>
          <w:szCs w:val="18"/>
        </w:rPr>
      </w:pPr>
    </w:p>
    <w:p w14:paraId="770439F8" w14:textId="77777777" w:rsidR="00BE6B45" w:rsidRPr="00C575D4" w:rsidRDefault="00BE6B45" w:rsidP="00BE6B45">
      <w:pPr>
        <w:rPr>
          <w:sz w:val="18"/>
          <w:szCs w:val="18"/>
        </w:rPr>
      </w:pPr>
      <w:r w:rsidRPr="00C575D4">
        <w:rPr>
          <w:b/>
          <w:sz w:val="18"/>
          <w:szCs w:val="18"/>
        </w:rPr>
        <w:t>REFERENCES:</w:t>
      </w:r>
      <w:r w:rsidRPr="00C575D4">
        <w:rPr>
          <w:sz w:val="18"/>
          <w:szCs w:val="18"/>
        </w:rPr>
        <w:tab/>
        <w:t>Furnished upon request</w:t>
      </w:r>
    </w:p>
    <w:sectPr w:rsidR="00BE6B45" w:rsidRPr="00C575D4" w:rsidSect="000E101A">
      <w:headerReference w:type="default" r:id="rId7"/>
      <w:pgSz w:w="12240" w:h="15840"/>
      <w:pgMar w:top="792" w:right="900" w:bottom="720" w:left="900" w:header="18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0C5A9" w14:textId="77777777" w:rsidR="00446978" w:rsidRDefault="00446978" w:rsidP="00914C08">
      <w:r>
        <w:separator/>
      </w:r>
    </w:p>
  </w:endnote>
  <w:endnote w:type="continuationSeparator" w:id="0">
    <w:p w14:paraId="547739D3" w14:textId="77777777" w:rsidR="00446978" w:rsidRDefault="00446978" w:rsidP="0091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1C9AE" w14:textId="77777777" w:rsidR="00446978" w:rsidRDefault="00446978" w:rsidP="00914C08">
      <w:r>
        <w:separator/>
      </w:r>
    </w:p>
  </w:footnote>
  <w:footnote w:type="continuationSeparator" w:id="0">
    <w:p w14:paraId="03495667" w14:textId="77777777" w:rsidR="00446978" w:rsidRDefault="00446978" w:rsidP="00914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AD98B" w14:textId="77777777" w:rsidR="00BB48D5" w:rsidRDefault="00BB48D5" w:rsidP="005C01D1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1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A230344"/>
    <w:multiLevelType w:val="hybridMultilevel"/>
    <w:tmpl w:val="1154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EB370D2"/>
    <w:multiLevelType w:val="hybridMultilevel"/>
    <w:tmpl w:val="DF3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B6C05B7"/>
    <w:multiLevelType w:val="hybridMultilevel"/>
    <w:tmpl w:val="CF1CE95C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257070"/>
    <w:multiLevelType w:val="hybridMultilevel"/>
    <w:tmpl w:val="964A4324"/>
    <w:lvl w:ilvl="0" w:tplc="9D4A8F14">
      <w:start w:val="2007"/>
      <w:numFmt w:val="bullet"/>
      <w:lvlText w:val=""/>
      <w:lvlJc w:val="left"/>
      <w:pPr>
        <w:ind w:left="720" w:hanging="360"/>
      </w:pPr>
      <w:rPr>
        <w:rFonts w:ascii="Symbol" w:eastAsia="MS Mincho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2BA52F5"/>
    <w:multiLevelType w:val="hybridMultilevel"/>
    <w:tmpl w:val="96744E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AD921FB"/>
    <w:multiLevelType w:val="hybridMultilevel"/>
    <w:tmpl w:val="930A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19"/>
  </w:num>
  <w:num w:numId="4">
    <w:abstractNumId w:val="22"/>
  </w:num>
  <w:num w:numId="5">
    <w:abstractNumId w:val="31"/>
  </w:num>
  <w:num w:numId="6">
    <w:abstractNumId w:val="14"/>
  </w:num>
  <w:num w:numId="7">
    <w:abstractNumId w:val="20"/>
  </w:num>
  <w:num w:numId="8">
    <w:abstractNumId w:val="16"/>
  </w:num>
  <w:num w:numId="9">
    <w:abstractNumId w:val="17"/>
  </w:num>
  <w:num w:numId="10">
    <w:abstractNumId w:val="29"/>
  </w:num>
  <w:num w:numId="11">
    <w:abstractNumId w:val="26"/>
  </w:num>
  <w:num w:numId="12">
    <w:abstractNumId w:val="27"/>
  </w:num>
  <w:num w:numId="13">
    <w:abstractNumId w:val="24"/>
  </w:num>
  <w:num w:numId="14">
    <w:abstractNumId w:val="0"/>
  </w:num>
  <w:num w:numId="15">
    <w:abstractNumId w:val="33"/>
  </w:num>
  <w:num w:numId="16">
    <w:abstractNumId w:val="23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28"/>
  </w:num>
  <w:num w:numId="28">
    <w:abstractNumId w:val="1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32">
    <w:abstractNumId w:val="18"/>
  </w:num>
  <w:num w:numId="33">
    <w:abstractNumId w:val="13"/>
  </w:num>
  <w:num w:numId="34">
    <w:abstractNumId w:val="34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4F6"/>
    <w:rsid w:val="000120DA"/>
    <w:rsid w:val="000134FC"/>
    <w:rsid w:val="00030E82"/>
    <w:rsid w:val="00031F18"/>
    <w:rsid w:val="00036429"/>
    <w:rsid w:val="00037A94"/>
    <w:rsid w:val="0004513E"/>
    <w:rsid w:val="00060CBE"/>
    <w:rsid w:val="000630BC"/>
    <w:rsid w:val="00063A4B"/>
    <w:rsid w:val="00075841"/>
    <w:rsid w:val="000773C7"/>
    <w:rsid w:val="000904C1"/>
    <w:rsid w:val="000936BB"/>
    <w:rsid w:val="000B3065"/>
    <w:rsid w:val="000B350F"/>
    <w:rsid w:val="000B7BA3"/>
    <w:rsid w:val="000E0E5C"/>
    <w:rsid w:val="000E101A"/>
    <w:rsid w:val="000F29EF"/>
    <w:rsid w:val="000F5B2F"/>
    <w:rsid w:val="0011105B"/>
    <w:rsid w:val="0012497B"/>
    <w:rsid w:val="00131C3F"/>
    <w:rsid w:val="00137E00"/>
    <w:rsid w:val="001410ED"/>
    <w:rsid w:val="00142353"/>
    <w:rsid w:val="00155558"/>
    <w:rsid w:val="00161780"/>
    <w:rsid w:val="001658E8"/>
    <w:rsid w:val="00177675"/>
    <w:rsid w:val="00187931"/>
    <w:rsid w:val="00193900"/>
    <w:rsid w:val="00195192"/>
    <w:rsid w:val="00195683"/>
    <w:rsid w:val="001A60D0"/>
    <w:rsid w:val="001B1375"/>
    <w:rsid w:val="001C07B7"/>
    <w:rsid w:val="001C39BA"/>
    <w:rsid w:val="001E5518"/>
    <w:rsid w:val="001F1437"/>
    <w:rsid w:val="00203EB1"/>
    <w:rsid w:val="002210E8"/>
    <w:rsid w:val="00234A41"/>
    <w:rsid w:val="00245755"/>
    <w:rsid w:val="0025727B"/>
    <w:rsid w:val="00266DF5"/>
    <w:rsid w:val="002672D1"/>
    <w:rsid w:val="00280EE5"/>
    <w:rsid w:val="002819BA"/>
    <w:rsid w:val="00287536"/>
    <w:rsid w:val="002920ED"/>
    <w:rsid w:val="002A3160"/>
    <w:rsid w:val="002A5158"/>
    <w:rsid w:val="002B0DAB"/>
    <w:rsid w:val="002B12CB"/>
    <w:rsid w:val="002F2C12"/>
    <w:rsid w:val="0030124D"/>
    <w:rsid w:val="00307047"/>
    <w:rsid w:val="003075C6"/>
    <w:rsid w:val="00316659"/>
    <w:rsid w:val="003224F6"/>
    <w:rsid w:val="003463FF"/>
    <w:rsid w:val="00364573"/>
    <w:rsid w:val="0036752D"/>
    <w:rsid w:val="00371480"/>
    <w:rsid w:val="003738E7"/>
    <w:rsid w:val="00382792"/>
    <w:rsid w:val="00384255"/>
    <w:rsid w:val="003A0492"/>
    <w:rsid w:val="003B3C10"/>
    <w:rsid w:val="003B4391"/>
    <w:rsid w:val="003D7D1B"/>
    <w:rsid w:val="003F1120"/>
    <w:rsid w:val="003F62F0"/>
    <w:rsid w:val="003F770D"/>
    <w:rsid w:val="0040127A"/>
    <w:rsid w:val="00405086"/>
    <w:rsid w:val="004228CA"/>
    <w:rsid w:val="00433A3F"/>
    <w:rsid w:val="00437D82"/>
    <w:rsid w:val="00440745"/>
    <w:rsid w:val="0044308C"/>
    <w:rsid w:val="00446978"/>
    <w:rsid w:val="0045283C"/>
    <w:rsid w:val="00461E4D"/>
    <w:rsid w:val="00466D9C"/>
    <w:rsid w:val="00467EFB"/>
    <w:rsid w:val="00470F03"/>
    <w:rsid w:val="00491E88"/>
    <w:rsid w:val="00493201"/>
    <w:rsid w:val="004A74ED"/>
    <w:rsid w:val="004B1C69"/>
    <w:rsid w:val="004D58DA"/>
    <w:rsid w:val="004E17E6"/>
    <w:rsid w:val="004E4E52"/>
    <w:rsid w:val="004E4EA6"/>
    <w:rsid w:val="004E5E54"/>
    <w:rsid w:val="004E634B"/>
    <w:rsid w:val="004E6DCE"/>
    <w:rsid w:val="00501A38"/>
    <w:rsid w:val="00515D2B"/>
    <w:rsid w:val="00522DE0"/>
    <w:rsid w:val="0052599D"/>
    <w:rsid w:val="005266BF"/>
    <w:rsid w:val="0053315A"/>
    <w:rsid w:val="005366C3"/>
    <w:rsid w:val="00542909"/>
    <w:rsid w:val="00542DA3"/>
    <w:rsid w:val="005430D2"/>
    <w:rsid w:val="00543869"/>
    <w:rsid w:val="00556556"/>
    <w:rsid w:val="00573BE0"/>
    <w:rsid w:val="00577953"/>
    <w:rsid w:val="00587DF6"/>
    <w:rsid w:val="005A03D1"/>
    <w:rsid w:val="005A2DA0"/>
    <w:rsid w:val="005A590A"/>
    <w:rsid w:val="005B3610"/>
    <w:rsid w:val="005C01D1"/>
    <w:rsid w:val="005C3CCC"/>
    <w:rsid w:val="005E1C6F"/>
    <w:rsid w:val="005E20C9"/>
    <w:rsid w:val="005E5071"/>
    <w:rsid w:val="00602A06"/>
    <w:rsid w:val="006075E0"/>
    <w:rsid w:val="00614076"/>
    <w:rsid w:val="00634F23"/>
    <w:rsid w:val="006371EE"/>
    <w:rsid w:val="00653BF7"/>
    <w:rsid w:val="00654633"/>
    <w:rsid w:val="006560C8"/>
    <w:rsid w:val="00660A6F"/>
    <w:rsid w:val="00664A03"/>
    <w:rsid w:val="00670996"/>
    <w:rsid w:val="0069438E"/>
    <w:rsid w:val="00694768"/>
    <w:rsid w:val="00696393"/>
    <w:rsid w:val="006B6B81"/>
    <w:rsid w:val="006D6900"/>
    <w:rsid w:val="0070268E"/>
    <w:rsid w:val="00723502"/>
    <w:rsid w:val="0073434C"/>
    <w:rsid w:val="007422E1"/>
    <w:rsid w:val="00746FE9"/>
    <w:rsid w:val="00783DD0"/>
    <w:rsid w:val="00793F73"/>
    <w:rsid w:val="007B72D2"/>
    <w:rsid w:val="007C77C7"/>
    <w:rsid w:val="007D6035"/>
    <w:rsid w:val="007E1795"/>
    <w:rsid w:val="008018CC"/>
    <w:rsid w:val="0081161E"/>
    <w:rsid w:val="00815AE2"/>
    <w:rsid w:val="00827247"/>
    <w:rsid w:val="00851C2F"/>
    <w:rsid w:val="0085708D"/>
    <w:rsid w:val="00891FBD"/>
    <w:rsid w:val="0089688A"/>
    <w:rsid w:val="008A7AF3"/>
    <w:rsid w:val="008B0F4F"/>
    <w:rsid w:val="008B31B7"/>
    <w:rsid w:val="008C0467"/>
    <w:rsid w:val="008C41D8"/>
    <w:rsid w:val="008C664B"/>
    <w:rsid w:val="008D22B6"/>
    <w:rsid w:val="008D5ECF"/>
    <w:rsid w:val="00913576"/>
    <w:rsid w:val="00914C08"/>
    <w:rsid w:val="00917F74"/>
    <w:rsid w:val="009239A4"/>
    <w:rsid w:val="00930A3A"/>
    <w:rsid w:val="009362D2"/>
    <w:rsid w:val="00953140"/>
    <w:rsid w:val="00955357"/>
    <w:rsid w:val="009603DD"/>
    <w:rsid w:val="009659B6"/>
    <w:rsid w:val="009879CF"/>
    <w:rsid w:val="00990501"/>
    <w:rsid w:val="009A1DDB"/>
    <w:rsid w:val="009A26C2"/>
    <w:rsid w:val="009C2A62"/>
    <w:rsid w:val="009D574B"/>
    <w:rsid w:val="009D6815"/>
    <w:rsid w:val="009F5FF9"/>
    <w:rsid w:val="00A002A3"/>
    <w:rsid w:val="00A07DC9"/>
    <w:rsid w:val="00A22361"/>
    <w:rsid w:val="00A27E71"/>
    <w:rsid w:val="00A32862"/>
    <w:rsid w:val="00A417F3"/>
    <w:rsid w:val="00A6481A"/>
    <w:rsid w:val="00A76C81"/>
    <w:rsid w:val="00A869B8"/>
    <w:rsid w:val="00A90243"/>
    <w:rsid w:val="00A97E7F"/>
    <w:rsid w:val="00AA1EE1"/>
    <w:rsid w:val="00AB0B52"/>
    <w:rsid w:val="00AB2850"/>
    <w:rsid w:val="00AB465B"/>
    <w:rsid w:val="00AC1486"/>
    <w:rsid w:val="00AC189C"/>
    <w:rsid w:val="00AC4D61"/>
    <w:rsid w:val="00AD7F2D"/>
    <w:rsid w:val="00AF4005"/>
    <w:rsid w:val="00AF5CD5"/>
    <w:rsid w:val="00B03AB8"/>
    <w:rsid w:val="00B22ECE"/>
    <w:rsid w:val="00B27446"/>
    <w:rsid w:val="00B47B58"/>
    <w:rsid w:val="00B53B6A"/>
    <w:rsid w:val="00B62C01"/>
    <w:rsid w:val="00B657A9"/>
    <w:rsid w:val="00B71FE9"/>
    <w:rsid w:val="00B774C4"/>
    <w:rsid w:val="00B81240"/>
    <w:rsid w:val="00B82063"/>
    <w:rsid w:val="00B82F5A"/>
    <w:rsid w:val="00B973B4"/>
    <w:rsid w:val="00BA0101"/>
    <w:rsid w:val="00BA3849"/>
    <w:rsid w:val="00BB48D5"/>
    <w:rsid w:val="00BD3A1E"/>
    <w:rsid w:val="00BE13D1"/>
    <w:rsid w:val="00BE287B"/>
    <w:rsid w:val="00BE6B45"/>
    <w:rsid w:val="00BF4853"/>
    <w:rsid w:val="00C03AEA"/>
    <w:rsid w:val="00C10241"/>
    <w:rsid w:val="00C351A3"/>
    <w:rsid w:val="00C40FAF"/>
    <w:rsid w:val="00C51442"/>
    <w:rsid w:val="00C575D4"/>
    <w:rsid w:val="00C644C6"/>
    <w:rsid w:val="00C72600"/>
    <w:rsid w:val="00C97D03"/>
    <w:rsid w:val="00CA2F6C"/>
    <w:rsid w:val="00CA5D58"/>
    <w:rsid w:val="00CB3334"/>
    <w:rsid w:val="00CB4E36"/>
    <w:rsid w:val="00CC2254"/>
    <w:rsid w:val="00CC2CE6"/>
    <w:rsid w:val="00CC4DE5"/>
    <w:rsid w:val="00CC69CB"/>
    <w:rsid w:val="00CD35D2"/>
    <w:rsid w:val="00CD7208"/>
    <w:rsid w:val="00CE3071"/>
    <w:rsid w:val="00CE45C8"/>
    <w:rsid w:val="00CE5B6A"/>
    <w:rsid w:val="00CE615E"/>
    <w:rsid w:val="00CF3BF2"/>
    <w:rsid w:val="00D0329B"/>
    <w:rsid w:val="00D03ECC"/>
    <w:rsid w:val="00D07A46"/>
    <w:rsid w:val="00D139F9"/>
    <w:rsid w:val="00D16E6D"/>
    <w:rsid w:val="00D16ECB"/>
    <w:rsid w:val="00D21A5A"/>
    <w:rsid w:val="00D31E8F"/>
    <w:rsid w:val="00D35A51"/>
    <w:rsid w:val="00D35E54"/>
    <w:rsid w:val="00D36010"/>
    <w:rsid w:val="00D640F6"/>
    <w:rsid w:val="00D83A2B"/>
    <w:rsid w:val="00D84DEF"/>
    <w:rsid w:val="00D94C82"/>
    <w:rsid w:val="00DA108F"/>
    <w:rsid w:val="00DA1A47"/>
    <w:rsid w:val="00DA6C1C"/>
    <w:rsid w:val="00DA741B"/>
    <w:rsid w:val="00DD0308"/>
    <w:rsid w:val="00DD4162"/>
    <w:rsid w:val="00DD46B9"/>
    <w:rsid w:val="00DE6ADA"/>
    <w:rsid w:val="00E01311"/>
    <w:rsid w:val="00E10000"/>
    <w:rsid w:val="00E16EE8"/>
    <w:rsid w:val="00E25D08"/>
    <w:rsid w:val="00E27C68"/>
    <w:rsid w:val="00E5228A"/>
    <w:rsid w:val="00E5690A"/>
    <w:rsid w:val="00E63ACD"/>
    <w:rsid w:val="00E708C6"/>
    <w:rsid w:val="00E90828"/>
    <w:rsid w:val="00EA390D"/>
    <w:rsid w:val="00EA5D7F"/>
    <w:rsid w:val="00EC53FC"/>
    <w:rsid w:val="00EC54A9"/>
    <w:rsid w:val="00EE69D3"/>
    <w:rsid w:val="00EE75CE"/>
    <w:rsid w:val="00EF384C"/>
    <w:rsid w:val="00EF6C8F"/>
    <w:rsid w:val="00F30BD7"/>
    <w:rsid w:val="00F46515"/>
    <w:rsid w:val="00F55969"/>
    <w:rsid w:val="00F74DAB"/>
    <w:rsid w:val="00F76611"/>
    <w:rsid w:val="00F77295"/>
    <w:rsid w:val="00FA02D8"/>
    <w:rsid w:val="00FB2EDA"/>
    <w:rsid w:val="00FC05E8"/>
    <w:rsid w:val="00FD47A2"/>
    <w:rsid w:val="00FD7691"/>
    <w:rsid w:val="00FE17F0"/>
    <w:rsid w:val="00FE49DC"/>
    <w:rsid w:val="00FF69B6"/>
    <w:rsid w:val="00FF71EA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5BE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5A"/>
    <w:rPr>
      <w:rFonts w:ascii="Verdana" w:hAns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02D8"/>
    <w:pPr>
      <w:keepNext/>
      <w:jc w:val="center"/>
      <w:outlineLvl w:val="0"/>
    </w:pPr>
    <w:rPr>
      <w:b/>
      <w:bCs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02D8"/>
    <w:pPr>
      <w:keepNext/>
      <w:tabs>
        <w:tab w:val="right" w:pos="9360"/>
      </w:tabs>
      <w:outlineLvl w:val="1"/>
    </w:pPr>
    <w:rPr>
      <w:b/>
      <w:bCs/>
      <w:caps/>
      <w:sz w:val="22"/>
      <w:szCs w:val="22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A02D8"/>
    <w:pPr>
      <w:keepNext/>
      <w:tabs>
        <w:tab w:val="right" w:pos="9360"/>
      </w:tabs>
      <w:jc w:val="center"/>
      <w:outlineLvl w:val="2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A02D8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A02D8"/>
    <w:pPr>
      <w:keepNext/>
      <w:tabs>
        <w:tab w:val="right" w:pos="9360"/>
      </w:tabs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A02D8"/>
    <w:pPr>
      <w:keepNext/>
      <w:tabs>
        <w:tab w:val="right" w:pos="9360"/>
      </w:tabs>
      <w:jc w:val="both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2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12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12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12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122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122"/>
    <w:rPr>
      <w:rFonts w:asciiTheme="minorHAnsi" w:eastAsiaTheme="minorEastAsia" w:hAnsiTheme="minorHAnsi" w:cstheme="min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FA02D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696393"/>
    <w:rPr>
      <w:rFonts w:ascii="Courier New" w:hAnsi="Courier New" w:cs="Courier New"/>
    </w:rPr>
  </w:style>
  <w:style w:type="paragraph" w:styleId="Title">
    <w:name w:val="Title"/>
    <w:basedOn w:val="Normal"/>
    <w:link w:val="TitleChar"/>
    <w:uiPriority w:val="99"/>
    <w:qFormat/>
    <w:rsid w:val="00FA02D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92212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FA02D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FA02D8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22122"/>
    <w:rPr>
      <w:rFonts w:ascii="Verdana" w:hAnsi="Verdana" w:cs="Verdan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FA02D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914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C0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914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C08"/>
    <w:rPr>
      <w:sz w:val="24"/>
      <w:szCs w:val="24"/>
    </w:rPr>
  </w:style>
  <w:style w:type="paragraph" w:customStyle="1" w:styleId="Name">
    <w:name w:val="Name"/>
    <w:basedOn w:val="PlainText"/>
    <w:autoRedefine/>
    <w:uiPriority w:val="99"/>
    <w:rsid w:val="000E101A"/>
    <w:pPr>
      <w:spacing w:before="360" w:after="80"/>
      <w:jc w:val="center"/>
    </w:pPr>
    <w:rPr>
      <w:rFonts w:ascii="Verdana" w:hAnsi="Verdana" w:cs="Verdana"/>
      <w:b/>
      <w:bCs/>
      <w:spacing w:val="20"/>
      <w:sz w:val="38"/>
      <w:szCs w:val="38"/>
    </w:rPr>
  </w:style>
  <w:style w:type="character" w:customStyle="1" w:styleId="JobTextChar">
    <w:name w:val="Job Text Char"/>
    <w:basedOn w:val="PlainTextChar"/>
    <w:link w:val="JobText"/>
    <w:uiPriority w:val="99"/>
    <w:rsid w:val="003738E7"/>
    <w:rPr>
      <w:rFonts w:ascii="Verdana" w:hAnsi="Verdana" w:cs="Verdana"/>
      <w:sz w:val="19"/>
      <w:szCs w:val="19"/>
      <w:lang w:val="en-US" w:eastAsia="en-US"/>
    </w:rPr>
  </w:style>
  <w:style w:type="paragraph" w:customStyle="1" w:styleId="JobText">
    <w:name w:val="Job Text"/>
    <w:basedOn w:val="PlainText"/>
    <w:link w:val="JobTextChar"/>
    <w:uiPriority w:val="99"/>
    <w:rsid w:val="00467EFB"/>
    <w:pPr>
      <w:spacing w:before="60" w:after="60"/>
      <w:jc w:val="both"/>
    </w:pPr>
    <w:rPr>
      <w:rFonts w:ascii="Verdana" w:hAnsi="Verdana" w:cs="Verdana"/>
      <w:sz w:val="19"/>
      <w:szCs w:val="19"/>
    </w:rPr>
  </w:style>
  <w:style w:type="paragraph" w:customStyle="1" w:styleId="Overviewbullets">
    <w:name w:val="Overview bullets"/>
    <w:basedOn w:val="PlainText"/>
    <w:uiPriority w:val="99"/>
    <w:rsid w:val="00F76611"/>
    <w:pPr>
      <w:numPr>
        <w:numId w:val="11"/>
      </w:numPr>
      <w:spacing w:before="180" w:after="180"/>
      <w:jc w:val="both"/>
    </w:pPr>
    <w:rPr>
      <w:rFonts w:ascii="Verdana" w:hAnsi="Verdana" w:cs="Verdana"/>
      <w:sz w:val="19"/>
      <w:szCs w:val="19"/>
    </w:rPr>
  </w:style>
  <w:style w:type="paragraph" w:customStyle="1" w:styleId="Address">
    <w:name w:val="Address"/>
    <w:basedOn w:val="Overviewbullets"/>
    <w:uiPriority w:val="99"/>
    <w:rsid w:val="00405086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uiPriority w:val="99"/>
    <w:rsid w:val="00CC2254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 w:cs="Verdana"/>
      <w:b/>
      <w:bCs/>
      <w:smallCaps/>
      <w:sz w:val="24"/>
      <w:szCs w:val="24"/>
    </w:rPr>
  </w:style>
  <w:style w:type="paragraph" w:customStyle="1" w:styleId="Location">
    <w:name w:val="Location"/>
    <w:basedOn w:val="PlainText"/>
    <w:next w:val="PlainText"/>
    <w:uiPriority w:val="99"/>
    <w:rsid w:val="00EF384C"/>
    <w:rPr>
      <w:rFonts w:ascii="Verdana" w:hAnsi="Verdana" w:cs="Verdana"/>
      <w:sz w:val="19"/>
      <w:szCs w:val="19"/>
    </w:rPr>
  </w:style>
  <w:style w:type="paragraph" w:customStyle="1" w:styleId="SkillsInfo">
    <w:name w:val="Skills Info"/>
    <w:basedOn w:val="PlainText"/>
    <w:next w:val="PlainText"/>
    <w:uiPriority w:val="99"/>
    <w:rsid w:val="00654633"/>
    <w:pPr>
      <w:framePr w:hSpace="1440" w:wrap="around" w:hAnchor="text" w:y="1"/>
    </w:pPr>
    <w:rPr>
      <w:rFonts w:ascii="Verdana" w:hAnsi="Verdana" w:cs="Verdana"/>
      <w:sz w:val="19"/>
      <w:szCs w:val="19"/>
    </w:rPr>
  </w:style>
  <w:style w:type="paragraph" w:customStyle="1" w:styleId="TargetPosition">
    <w:name w:val="Target Position"/>
    <w:basedOn w:val="PlainText"/>
    <w:uiPriority w:val="99"/>
    <w:rsid w:val="00D03ECC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 w:cs="Verdana"/>
      <w:b/>
      <w:bCs/>
      <w:i/>
      <w:iCs/>
      <w:sz w:val="24"/>
      <w:szCs w:val="24"/>
    </w:rPr>
  </w:style>
  <w:style w:type="paragraph" w:customStyle="1" w:styleId="JobTitlebold">
    <w:name w:val="Job Title bold"/>
    <w:basedOn w:val="JobText"/>
    <w:link w:val="JobTitleboldCharChar"/>
    <w:uiPriority w:val="99"/>
    <w:rsid w:val="00D03ECC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uiPriority w:val="99"/>
    <w:rsid w:val="00D03ECC"/>
    <w:rPr>
      <w:rFonts w:ascii="Verdana" w:hAnsi="Verdana" w:cs="Verdana"/>
      <w:b/>
      <w:bCs/>
      <w:sz w:val="19"/>
      <w:szCs w:val="19"/>
      <w:lang w:val="en-US" w:eastAsia="en-US"/>
    </w:rPr>
  </w:style>
  <w:style w:type="paragraph" w:customStyle="1" w:styleId="Dates">
    <w:name w:val="Dates"/>
    <w:basedOn w:val="Location"/>
    <w:uiPriority w:val="99"/>
    <w:rsid w:val="00F76611"/>
    <w:pPr>
      <w:jc w:val="right"/>
    </w:pPr>
  </w:style>
  <w:style w:type="paragraph" w:customStyle="1" w:styleId="SubmitResume">
    <w:name w:val="Submit Resume"/>
    <w:basedOn w:val="Normal"/>
    <w:uiPriority w:val="99"/>
    <w:rsid w:val="000E101A"/>
    <w:pPr>
      <w:spacing w:before="100"/>
    </w:pPr>
    <w:rPr>
      <w:i/>
      <w:iCs/>
      <w:color w:val="333399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5C0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E1795"/>
    <w:pPr>
      <w:ind w:left="720"/>
      <w:contextualSpacing/>
    </w:pPr>
    <w:rPr>
      <w:rFonts w:cs="Times New Roman"/>
      <w:sz w:val="24"/>
      <w:szCs w:val="24"/>
    </w:rPr>
  </w:style>
  <w:style w:type="paragraph" w:customStyle="1" w:styleId="Address1">
    <w:name w:val="Address 1"/>
    <w:basedOn w:val="Normal"/>
    <w:uiPriority w:val="99"/>
    <w:rsid w:val="00D640F6"/>
    <w:pPr>
      <w:spacing w:line="160" w:lineRule="atLeast"/>
      <w:jc w:val="center"/>
    </w:pPr>
    <w:rPr>
      <w:rFonts w:ascii="Garamond" w:hAnsi="Garamond" w:cs="Garamond"/>
      <w:caps/>
      <w:spacing w:val="30"/>
      <w:sz w:val="15"/>
      <w:szCs w:val="15"/>
    </w:rPr>
  </w:style>
  <w:style w:type="paragraph" w:customStyle="1" w:styleId="Achievement">
    <w:name w:val="Achievement"/>
    <w:basedOn w:val="BodyText"/>
    <w:uiPriority w:val="99"/>
    <w:rsid w:val="003224F6"/>
    <w:pPr>
      <w:numPr>
        <w:numId w:val="1"/>
      </w:numPr>
      <w:spacing w:after="60" w:line="240" w:lineRule="atLeast"/>
      <w:jc w:val="both"/>
    </w:pPr>
    <w:rPr>
      <w:rFonts w:ascii="Garamond" w:hAnsi="Garamond" w:cs="Garamond"/>
    </w:rPr>
  </w:style>
  <w:style w:type="paragraph" w:customStyle="1" w:styleId="PersonalInfo">
    <w:name w:val="Personal Info"/>
    <w:basedOn w:val="Achievement"/>
    <w:next w:val="Achievement"/>
    <w:uiPriority w:val="99"/>
    <w:rsid w:val="003224F6"/>
    <w:pPr>
      <w:numPr>
        <w:numId w:val="31"/>
      </w:numPr>
      <w:spacing w:before="220"/>
      <w:ind w:left="245" w:hanging="245"/>
    </w:pPr>
  </w:style>
  <w:style w:type="paragraph" w:customStyle="1" w:styleId="DefaultText">
    <w:name w:val="Default Text"/>
    <w:rsid w:val="000B3065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0"/>
    </w:rPr>
  </w:style>
  <w:style w:type="character" w:customStyle="1" w:styleId="wbzude">
    <w:name w:val="wbzude"/>
    <w:basedOn w:val="DefaultParagraphFont"/>
    <w:rsid w:val="0009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6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8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8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0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74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85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99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42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43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48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53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6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1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84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28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74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73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73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94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26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17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6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38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03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6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20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97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86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5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48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73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5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50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59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93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46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7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24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8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07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77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56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64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16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85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80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62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3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0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74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23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1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28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8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22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25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7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94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33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17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3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98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6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55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24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52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10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64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31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44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06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38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24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59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85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38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02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11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3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93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08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36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72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2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89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54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29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39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78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24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22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62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9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08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58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94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18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7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75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81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7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35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27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86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18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85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87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02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69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5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92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26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MN_CollegeGra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MN_CollegeGradResume</Template>
  <TotalTime>0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Amanda Cavanaugh</vt:lpstr>
    </vt:vector>
  </TitlesOfParts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Cavanaugh</dc:title>
  <dc:creator/>
  <cp:lastModifiedBy/>
  <cp:revision>1</cp:revision>
  <cp:lastPrinted>2009-06-18T17:50:00Z</cp:lastPrinted>
  <dcterms:created xsi:type="dcterms:W3CDTF">2019-05-23T17:52:00Z</dcterms:created>
  <dcterms:modified xsi:type="dcterms:W3CDTF">2019-05-23T17:54:00Z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TC103779639990</vt:lpwstr>
  </property>
</Properties>
</file>